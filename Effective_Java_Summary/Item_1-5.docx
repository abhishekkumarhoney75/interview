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6798941"/>
        <w:placeholder>
          <w:docPart w:val="68F667D04B72414E8430ABD4DB10D2DC"/>
        </w:placeholder>
        <w:temporary/>
        <w:showingPlcHdr/>
        <w15:appearance w15:val="hidden"/>
      </w:sdtPr>
      <w:sdtEndPr/>
      <w:sdtContent>
        <w:p w14:paraId="2C41C997" w14:textId="77777777" w:rsidR="00DF428F" w:rsidRDefault="00791DDD">
          <w:pPr>
            <w:pStyle w:val="Heading1"/>
          </w:pPr>
          <w:r>
            <w:t>Take Notes</w:t>
          </w:r>
        </w:p>
      </w:sdtContent>
    </w:sdt>
    <w:p w14:paraId="6BF68308" w14:textId="5095E288" w:rsidR="00DF428F" w:rsidRDefault="009D669D">
      <w:pPr>
        <w:pStyle w:val="Heading2"/>
      </w:pPr>
      <w:r w:rsidRPr="009D669D">
        <w:t>Item 1 Summary:</w:t>
      </w:r>
    </w:p>
    <w:p w14:paraId="0B780184" w14:textId="77777777" w:rsidR="009D669D" w:rsidRDefault="009D669D" w:rsidP="009D669D">
      <w:pPr>
        <w:pStyle w:val="ListParagraph"/>
        <w:numPr>
          <w:ilvl w:val="0"/>
          <w:numId w:val="6"/>
        </w:numPr>
      </w:pPr>
      <w:r w:rsidRPr="009D669D">
        <w:t>The user of a component should never be surprised by its behavior</w:t>
      </w:r>
    </w:p>
    <w:p w14:paraId="24D7457C" w14:textId="15DEDDD4" w:rsidR="009D669D" w:rsidRPr="009D669D" w:rsidRDefault="009D669D" w:rsidP="009D669D">
      <w:pPr>
        <w:pStyle w:val="ListParagraph"/>
        <w:numPr>
          <w:ilvl w:val="0"/>
          <w:numId w:val="6"/>
        </w:numPr>
      </w:pPr>
      <w:r w:rsidRPr="009D669D">
        <w:t>Errors should be detected as soon as possible after they are made, ideally at compile time.</w:t>
      </w:r>
    </w:p>
    <w:p w14:paraId="21204955" w14:textId="349D9062" w:rsidR="009D669D" w:rsidRDefault="009D669D" w:rsidP="009D669D">
      <w:pPr>
        <w:pStyle w:val="ListParagraph"/>
        <w:numPr>
          <w:ilvl w:val="0"/>
          <w:numId w:val="6"/>
        </w:numPr>
      </w:pPr>
      <w:r w:rsidRPr="009D669D">
        <w:t xml:space="preserve">The book’s website, </w:t>
      </w:r>
      <w:hyperlink r:id="rId7" w:history="1">
        <w:r w:rsidRPr="0021156B">
          <w:rPr>
            <w:rStyle w:val="Hyperlink"/>
          </w:rPr>
          <w:t>http://joshbloch.com/effectivejava</w:t>
        </w:r>
      </w:hyperlink>
      <w:r w:rsidRPr="009D669D">
        <w:t>.</w:t>
      </w:r>
    </w:p>
    <w:p w14:paraId="1653D513" w14:textId="77777777" w:rsidR="009D669D" w:rsidRDefault="009D669D" w:rsidP="009D669D"/>
    <w:p w14:paraId="493B2A78" w14:textId="31A2EFA3" w:rsidR="009D669D" w:rsidRDefault="009D669D" w:rsidP="009D669D">
      <w:r>
        <w:t>Creating and Destroying Objects</w:t>
      </w:r>
    </w:p>
    <w:p w14:paraId="0D42250B" w14:textId="11682096" w:rsidR="009D669D" w:rsidRDefault="009D669D" w:rsidP="009D669D">
      <w:r>
        <w:t xml:space="preserve">Item 1: Consider static factory </w:t>
      </w:r>
      <w:r>
        <w:t>methods instead of constructors</w:t>
      </w:r>
    </w:p>
    <w:p w14:paraId="3D93BFAF" w14:textId="77777777" w:rsidR="009D669D" w:rsidRDefault="009D669D" w:rsidP="009D669D">
      <w:r>
        <w:t xml:space="preserve">A class can provide a public static factory method, which is simply a static method that returns an instance of the class. </w:t>
      </w:r>
    </w:p>
    <w:p w14:paraId="31054AA0" w14:textId="77777777" w:rsidR="009D669D" w:rsidRDefault="009D669D" w:rsidP="009D669D"/>
    <w:p w14:paraId="330C9AC4" w14:textId="4803F6E2" w:rsidR="009D669D" w:rsidRDefault="009D669D" w:rsidP="009D669D">
      <w:r>
        <w:t xml:space="preserve">Here’s a simple example from Boolean (the boxed primitive class for </w:t>
      </w:r>
      <w:r>
        <w:t>Boolean</w:t>
      </w:r>
      <w:r>
        <w:t xml:space="preserve">). This method translates a </w:t>
      </w:r>
      <w:r>
        <w:t>Boolean</w:t>
      </w:r>
      <w:r>
        <w:t xml:space="preserve"> primitive value into a Boolean object reference:</w:t>
      </w:r>
      <w:bookmarkStart w:id="0" w:name="_GoBack"/>
      <w:bookmarkEnd w:id="0"/>
    </w:p>
    <w:p w14:paraId="059A255A" w14:textId="77777777" w:rsidR="009D669D" w:rsidRDefault="009D669D" w:rsidP="009D669D">
      <w:r>
        <w:t xml:space="preserve">   </w:t>
      </w:r>
    </w:p>
    <w:p w14:paraId="0597A080" w14:textId="77777777" w:rsidR="009D669D" w:rsidRDefault="009D669D" w:rsidP="009D669D">
      <w:r>
        <w:t xml:space="preserve">public static Boolean </w:t>
      </w:r>
      <w:proofErr w:type="spellStart"/>
      <w:proofErr w:type="gramStart"/>
      <w:r>
        <w:t>valueOf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b) {</w:t>
      </w:r>
    </w:p>
    <w:p w14:paraId="24F507D2" w14:textId="77777777" w:rsidR="009D669D" w:rsidRDefault="009D669D" w:rsidP="009D669D">
      <w:r>
        <w:t xml:space="preserve">       return </w:t>
      </w:r>
      <w:proofErr w:type="gramStart"/>
      <w:r>
        <w:t>b ?</w:t>
      </w:r>
      <w:proofErr w:type="gramEnd"/>
      <w:r>
        <w:t xml:space="preserve"> </w:t>
      </w:r>
      <w:proofErr w:type="spellStart"/>
      <w:proofErr w:type="gramStart"/>
      <w:r>
        <w:t>Boolean.TRUE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Boolean.FALSE</w:t>
      </w:r>
      <w:proofErr w:type="spellEnd"/>
      <w:r>
        <w:t>;</w:t>
      </w:r>
    </w:p>
    <w:p w14:paraId="6739DB67" w14:textId="77777777" w:rsidR="009D669D" w:rsidRDefault="009D669D" w:rsidP="009D669D">
      <w:r>
        <w:t>}</w:t>
      </w:r>
    </w:p>
    <w:p w14:paraId="25DC6EA1" w14:textId="77777777" w:rsidR="009D669D" w:rsidRPr="009D669D" w:rsidRDefault="009D669D" w:rsidP="009D669D"/>
    <w:sectPr w:rsidR="009D669D" w:rsidRPr="009D669D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01801" w14:textId="77777777" w:rsidR="00791DDD" w:rsidRDefault="00791DDD">
      <w:r>
        <w:separator/>
      </w:r>
    </w:p>
    <w:p w14:paraId="47E5B55B" w14:textId="77777777" w:rsidR="00791DDD" w:rsidRDefault="00791DDD"/>
  </w:endnote>
  <w:endnote w:type="continuationSeparator" w:id="0">
    <w:p w14:paraId="7688D9DB" w14:textId="77777777" w:rsidR="00791DDD" w:rsidRDefault="00791DDD">
      <w:r>
        <w:continuationSeparator/>
      </w:r>
    </w:p>
    <w:p w14:paraId="7B1A8CE8" w14:textId="77777777" w:rsidR="00791DDD" w:rsidRDefault="00791D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1B789" w14:textId="77777777" w:rsidR="00DF428F" w:rsidRDefault="00791D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6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00BA4" w14:textId="77777777" w:rsidR="00791DDD" w:rsidRDefault="00791DDD">
      <w:r>
        <w:separator/>
      </w:r>
    </w:p>
    <w:p w14:paraId="6CAB73D5" w14:textId="77777777" w:rsidR="00791DDD" w:rsidRDefault="00791DDD"/>
  </w:footnote>
  <w:footnote w:type="continuationSeparator" w:id="0">
    <w:p w14:paraId="57879F23" w14:textId="77777777" w:rsidR="00791DDD" w:rsidRDefault="00791DDD">
      <w:r>
        <w:continuationSeparator/>
      </w:r>
    </w:p>
    <w:p w14:paraId="08F0D5A3" w14:textId="77777777" w:rsidR="00791DDD" w:rsidRDefault="00791DD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51BC0"/>
    <w:multiLevelType w:val="hybridMultilevel"/>
    <w:tmpl w:val="7F5C61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37CE2"/>
    <w:multiLevelType w:val="hybridMultilevel"/>
    <w:tmpl w:val="5FCA4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18"/>
    <w:rsid w:val="00313618"/>
    <w:rsid w:val="00791DDD"/>
    <w:rsid w:val="009D669D"/>
    <w:rsid w:val="00D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D9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D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oshbloch.com/effectivejava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F667D04B72414E8430ABD4DB10D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9691F-1A03-904E-A431-98D7DE073DCB}"/>
      </w:docPartPr>
      <w:docPartBody>
        <w:p w:rsidR="00000000" w:rsidRDefault="009C487C">
          <w:pPr>
            <w:pStyle w:val="68F667D04B72414E8430ABD4DB10D2DC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7C"/>
    <w:rsid w:val="009C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F667D04B72414E8430ABD4DB10D2DC">
    <w:name w:val="68F667D04B72414E8430ABD4DB10D2D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345FEE8F7CE1114CB85BEE38C1C441DC">
    <w:name w:val="345FEE8F7CE1114CB85BEE38C1C441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2019-05-26T04:53:00Z</dcterms:created>
  <dcterms:modified xsi:type="dcterms:W3CDTF">2019-05-26T04:57:00Z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